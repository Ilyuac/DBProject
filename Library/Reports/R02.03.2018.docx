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1" w:name="A"/>
      <w:bookmarkEnd w:id="1"/>
      <w:r w:rsidR="00672D14">
        <w:rPr>
          <w:b/>
          <w:sz w:val="32"/>
          <w:szCs w:val="32"/>
        </w:rPr>
        <w:t>2 марта 2018 г.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672D14" w:rsidTr="00672D14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bookmarkStart w:id="2" w:name="D"/>
            <w:bookmarkEnd w:id="2"/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1559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1559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  <w:tc>
          <w:tcPr>
            <w:tcW w:w="1559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</w:t>
            </w:r>
          </w:p>
        </w:tc>
        <w:tc>
          <w:tcPr>
            <w:tcW w:w="1559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560" w:type="dxa"/>
            <w:shd w:val="clear" w:color="auto" w:fill="auto"/>
          </w:tcPr>
          <w:p w:rsidR="00672D14" w:rsidRDefault="00672D14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7C4" w:rsidRDefault="00B537C4" w:rsidP="0031485F">
      <w:pPr>
        <w:spacing w:after="0" w:line="240" w:lineRule="auto"/>
      </w:pPr>
      <w:r>
        <w:separator/>
      </w:r>
    </w:p>
  </w:endnote>
  <w:endnote w:type="continuationSeparator" w:id="0">
    <w:p w:rsidR="00B537C4" w:rsidRDefault="00B537C4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7C4" w:rsidRDefault="00B537C4" w:rsidP="0031485F">
      <w:pPr>
        <w:spacing w:after="0" w:line="240" w:lineRule="auto"/>
      </w:pPr>
      <w:r>
        <w:separator/>
      </w:r>
    </w:p>
  </w:footnote>
  <w:footnote w:type="continuationSeparator" w:id="0">
    <w:p w:rsidR="00B537C4" w:rsidRDefault="00B537C4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72D14"/>
    <w:rsid w:val="006A3936"/>
    <w:rsid w:val="006C00A8"/>
    <w:rsid w:val="007214D4"/>
    <w:rsid w:val="00762E25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537C4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3389-B263-4416-B202-9C33CB33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2</cp:revision>
  <dcterms:created xsi:type="dcterms:W3CDTF">2018-05-29T20:50:00Z</dcterms:created>
  <dcterms:modified xsi:type="dcterms:W3CDTF">2018-05-29T20:50:00Z</dcterms:modified>
</cp:coreProperties>
</file>