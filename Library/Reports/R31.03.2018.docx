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8A4" w:rsidRPr="0031485F" w:rsidRDefault="00762E25" w:rsidP="0031485F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Отчет за </w:t>
      </w:r>
      <w:r w:rsidR="006C00A8">
        <w:rPr>
          <w:b/>
          <w:sz w:val="32"/>
          <w:szCs w:val="32"/>
          <w:lang w:val="en-US"/>
        </w:rPr>
        <w:t xml:space="preserve"> </w:t>
      </w:r>
      <w:r w:rsidR="0031485F" w:rsidRPr="0031485F">
        <w:rPr>
          <w:b/>
          <w:sz w:val="32"/>
          <w:szCs w:val="32"/>
        </w:rPr>
        <w:t xml:space="preserve"> </w:t>
      </w:r>
      <w:bookmarkStart w:id="1" w:name="A"/>
      <w:bookmarkEnd w:id="1"/>
      <w:r w:rsidR="00FE3E8C">
        <w:rPr>
          <w:b/>
          <w:sz w:val="32"/>
          <w:szCs w:val="32"/>
        </w:rPr>
        <w:t>31 марта 2018 г.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59"/>
        <w:gridCol w:w="1559"/>
        <w:gridCol w:w="1559"/>
        <w:gridCol w:w="1559"/>
        <w:gridCol w:w="1559"/>
        <w:gridCol w:w="1560"/>
      </w:tblGrid>
      <w:tr w:rsidR="00FE3E8C" w:rsidTr="00FE3E8C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</w:tcPr>
          <w:p w:rsidR="00FE3E8C" w:rsidRDefault="00FE3E8C" w:rsidP="0031485F">
            <w:pPr>
              <w:rPr>
                <w:sz w:val="28"/>
                <w:szCs w:val="28"/>
              </w:rPr>
            </w:pPr>
            <w:bookmarkStart w:id="2" w:name="D"/>
            <w:bookmarkEnd w:id="2"/>
            <w:r>
              <w:rPr>
                <w:sz w:val="28"/>
                <w:szCs w:val="28"/>
              </w:rPr>
              <w:t>Номер заказа</w:t>
            </w:r>
          </w:p>
        </w:tc>
        <w:tc>
          <w:tcPr>
            <w:tcW w:w="1559" w:type="dxa"/>
            <w:shd w:val="clear" w:color="auto" w:fill="auto"/>
          </w:tcPr>
          <w:p w:rsidR="00FE3E8C" w:rsidRDefault="00FE3E8C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бригады</w:t>
            </w:r>
          </w:p>
        </w:tc>
        <w:tc>
          <w:tcPr>
            <w:tcW w:w="1559" w:type="dxa"/>
            <w:shd w:val="clear" w:color="auto" w:fill="auto"/>
          </w:tcPr>
          <w:p w:rsidR="00FE3E8C" w:rsidRDefault="00FE3E8C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  <w:tc>
          <w:tcPr>
            <w:tcW w:w="1559" w:type="dxa"/>
            <w:shd w:val="clear" w:color="auto" w:fill="auto"/>
          </w:tcPr>
          <w:p w:rsidR="00FE3E8C" w:rsidRDefault="00FE3E8C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Отказ</w:t>
            </w:r>
          </w:p>
        </w:tc>
        <w:tc>
          <w:tcPr>
            <w:tcW w:w="1559" w:type="dxa"/>
            <w:shd w:val="clear" w:color="auto" w:fill="auto"/>
          </w:tcPr>
          <w:p w:rsidR="00FE3E8C" w:rsidRDefault="00FE3E8C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Работы</w:t>
            </w:r>
          </w:p>
        </w:tc>
        <w:tc>
          <w:tcPr>
            <w:tcW w:w="1560" w:type="dxa"/>
            <w:shd w:val="clear" w:color="auto" w:fill="auto"/>
          </w:tcPr>
          <w:p w:rsidR="00FE3E8C" w:rsidRDefault="00FE3E8C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</w:tr>
    </w:tbl>
    <w:p w:rsidR="006C00A8" w:rsidRDefault="006C00A8" w:rsidP="0031485F">
      <w:pPr>
        <w:rPr>
          <w:sz w:val="28"/>
          <w:szCs w:val="28"/>
        </w:rPr>
      </w:pPr>
    </w:p>
    <w:p w:rsidR="00A95097" w:rsidRDefault="00A95097" w:rsidP="0031485F">
      <w:pPr>
        <w:rPr>
          <w:sz w:val="28"/>
          <w:szCs w:val="28"/>
        </w:rPr>
      </w:pPr>
    </w:p>
    <w:p w:rsidR="00626BCE" w:rsidRPr="0031485F" w:rsidRDefault="00626BCE" w:rsidP="0031485F">
      <w:pPr>
        <w:rPr>
          <w:sz w:val="28"/>
          <w:szCs w:val="28"/>
        </w:rPr>
      </w:pPr>
    </w:p>
    <w:sectPr w:rsidR="00626BCE" w:rsidRPr="00314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7C4" w:rsidRDefault="00B537C4" w:rsidP="0031485F">
      <w:pPr>
        <w:spacing w:after="0" w:line="240" w:lineRule="auto"/>
      </w:pPr>
      <w:r>
        <w:separator/>
      </w:r>
    </w:p>
  </w:endnote>
  <w:endnote w:type="continuationSeparator" w:id="0">
    <w:p w:rsidR="00B537C4" w:rsidRDefault="00B537C4" w:rsidP="00314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7C4" w:rsidRDefault="00B537C4" w:rsidP="0031485F">
      <w:pPr>
        <w:spacing w:after="0" w:line="240" w:lineRule="auto"/>
      </w:pPr>
      <w:r>
        <w:separator/>
      </w:r>
    </w:p>
  </w:footnote>
  <w:footnote w:type="continuationSeparator" w:id="0">
    <w:p w:rsidR="00B537C4" w:rsidRDefault="00B537C4" w:rsidP="00314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A8"/>
    <w:rsid w:val="0016338A"/>
    <w:rsid w:val="001B5C2A"/>
    <w:rsid w:val="002B6FBC"/>
    <w:rsid w:val="0031485F"/>
    <w:rsid w:val="00626BCE"/>
    <w:rsid w:val="00653B7B"/>
    <w:rsid w:val="006A3936"/>
    <w:rsid w:val="006C00A8"/>
    <w:rsid w:val="007214D4"/>
    <w:rsid w:val="00762E25"/>
    <w:rsid w:val="007D1082"/>
    <w:rsid w:val="008A503A"/>
    <w:rsid w:val="009478A4"/>
    <w:rsid w:val="0096527B"/>
    <w:rsid w:val="009B79C3"/>
    <w:rsid w:val="00A03736"/>
    <w:rsid w:val="00A563BF"/>
    <w:rsid w:val="00A6230A"/>
    <w:rsid w:val="00A95097"/>
    <w:rsid w:val="00B537C4"/>
    <w:rsid w:val="00BF51E0"/>
    <w:rsid w:val="00C35732"/>
    <w:rsid w:val="00CD3BFA"/>
    <w:rsid w:val="00FE3E8C"/>
    <w:rsid w:val="00FE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6EBC9-32A9-4215-BFF3-380F4562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485F"/>
  </w:style>
  <w:style w:type="paragraph" w:styleId="a5">
    <w:name w:val="footer"/>
    <w:basedOn w:val="a"/>
    <w:link w:val="a6"/>
    <w:uiPriority w:val="99"/>
    <w:unhideWhenUsed/>
    <w:rsid w:val="00314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485F"/>
  </w:style>
  <w:style w:type="table" w:styleId="a7">
    <w:name w:val="Table Grid"/>
    <w:basedOn w:val="a1"/>
    <w:uiPriority w:val="39"/>
    <w:rsid w:val="00314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91;&#1073;&#1073;&#1072;&#1090;&#1091;&#1083;&#1080;&#1085;%20&#1048;&#1083;&#1100;&#1103;&#1089;\Desktop\&#1064;&#1072;&#1073;&#1083;&#1086;&#1085;%20&#1072;&#1082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FD077-9B1C-4A0A-84F7-CE5C402DD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актов.dotx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Хуббатулин И. Н.</dc:creator>
  <cp:keywords/>
  <dc:description/>
  <cp:lastModifiedBy>Ильяс Хуббатулин</cp:lastModifiedBy>
  <cp:revision>2</cp:revision>
  <dcterms:created xsi:type="dcterms:W3CDTF">2018-05-29T21:01:00Z</dcterms:created>
  <dcterms:modified xsi:type="dcterms:W3CDTF">2018-05-29T21:01:00Z</dcterms:modified>
</cp:coreProperties>
</file>