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A4" w:rsidRPr="0031485F" w:rsidRDefault="00762E25" w:rsidP="009C2076">
      <w:pPr>
        <w:ind w:left="-85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за </w:t>
      </w:r>
      <w:r w:rsidR="006C00A8">
        <w:rPr>
          <w:b/>
          <w:sz w:val="32"/>
          <w:szCs w:val="32"/>
          <w:lang w:val="en-US"/>
        </w:rPr>
        <w:t xml:space="preserve"> </w:t>
      </w:r>
      <w:r w:rsidR="0031485F" w:rsidRPr="0031485F">
        <w:rPr>
          <w:b/>
          <w:sz w:val="32"/>
          <w:szCs w:val="32"/>
        </w:rPr>
        <w:t xml:space="preserve"> </w:t>
      </w:r>
      <w:bookmarkStart w:id="0" w:name="A"/>
      <w:bookmarkEnd w:id="0"/>
      <w:r w:rsidR="004F04F6">
        <w:rPr>
          <w:b/>
          <w:sz w:val="32"/>
          <w:szCs w:val="32"/>
        </w:rPr>
        <w:t>24 мая 2018 г.</w:t>
      </w:r>
    </w:p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271"/>
        <w:gridCol w:w="1847"/>
        <w:gridCol w:w="1555"/>
        <w:gridCol w:w="3119"/>
        <w:gridCol w:w="1701"/>
      </w:tblGrid>
      <w:tr w:rsidR="004F04F6" w:rsidTr="009C2076">
        <w:tc>
          <w:tcPr>
            <w:tcW w:w="155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bookmarkStart w:id="1" w:name="D"/>
            <w:bookmarkEnd w:id="1"/>
            <w:r>
              <w:rPr>
                <w:sz w:val="28"/>
                <w:szCs w:val="28"/>
              </w:rPr>
              <w:t>Номер заказа</w:t>
            </w:r>
          </w:p>
        </w:tc>
        <w:tc>
          <w:tcPr>
            <w:tcW w:w="127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бригады</w:t>
            </w:r>
          </w:p>
        </w:tc>
        <w:tc>
          <w:tcPr>
            <w:tcW w:w="1847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  <w:tc>
          <w:tcPr>
            <w:tcW w:w="1555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</w:t>
            </w:r>
          </w:p>
        </w:tc>
        <w:tc>
          <w:tcPr>
            <w:tcW w:w="311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Работы</w:t>
            </w:r>
          </w:p>
        </w:tc>
        <w:tc>
          <w:tcPr>
            <w:tcW w:w="170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4F04F6" w:rsidTr="009C2076">
        <w:tc>
          <w:tcPr>
            <w:tcW w:w="155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</w:t>
            </w:r>
          </w:p>
        </w:tc>
        <w:tc>
          <w:tcPr>
            <w:tcW w:w="127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7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горелки</w:t>
            </w:r>
          </w:p>
        </w:tc>
        <w:tc>
          <w:tcPr>
            <w:tcW w:w="170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4F04F6" w:rsidTr="009C2076">
        <w:tc>
          <w:tcPr>
            <w:tcW w:w="155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</w:p>
        </w:tc>
        <w:tc>
          <w:tcPr>
            <w:tcW w:w="127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7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170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  <w:tr w:rsidR="004F04F6" w:rsidTr="009C2076">
        <w:tc>
          <w:tcPr>
            <w:tcW w:w="155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27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7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170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  <w:tr w:rsidR="004F04F6" w:rsidTr="009C2076">
        <w:tc>
          <w:tcPr>
            <w:tcW w:w="155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</w:t>
            </w:r>
          </w:p>
        </w:tc>
        <w:tc>
          <w:tcPr>
            <w:tcW w:w="127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7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Чистка горелки</w:t>
            </w:r>
          </w:p>
        </w:tc>
        <w:tc>
          <w:tcPr>
            <w:tcW w:w="170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4F04F6" w:rsidTr="009C2076">
        <w:tc>
          <w:tcPr>
            <w:tcW w:w="155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27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7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Замена </w:t>
            </w:r>
            <w:proofErr w:type="spellStart"/>
            <w:r>
              <w:rPr>
                <w:sz w:val="28"/>
                <w:szCs w:val="28"/>
              </w:rPr>
              <w:t>теплообменика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</w:tr>
      <w:tr w:rsidR="004F04F6" w:rsidTr="009C2076">
        <w:tc>
          <w:tcPr>
            <w:tcW w:w="155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</w:t>
            </w:r>
          </w:p>
        </w:tc>
        <w:tc>
          <w:tcPr>
            <w:tcW w:w="127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7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Чистка теплообмен-ка</w:t>
            </w:r>
          </w:p>
        </w:tc>
        <w:tc>
          <w:tcPr>
            <w:tcW w:w="170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4F04F6" w:rsidTr="009C2076">
        <w:tc>
          <w:tcPr>
            <w:tcW w:w="155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</w:p>
        </w:tc>
        <w:tc>
          <w:tcPr>
            <w:tcW w:w="127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7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утечек</w:t>
            </w:r>
          </w:p>
        </w:tc>
        <w:tc>
          <w:tcPr>
            <w:tcW w:w="170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4F04F6" w:rsidTr="009C2076">
        <w:tc>
          <w:tcPr>
            <w:tcW w:w="1559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</w:p>
        </w:tc>
        <w:tc>
          <w:tcPr>
            <w:tcW w:w="1271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</w:p>
        </w:tc>
        <w:tc>
          <w:tcPr>
            <w:tcW w:w="1847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</w:p>
        </w:tc>
        <w:tc>
          <w:tcPr>
            <w:tcW w:w="1555" w:type="dxa"/>
            <w:shd w:val="clear" w:color="auto" w:fill="auto"/>
          </w:tcPr>
          <w:p w:rsidR="004F04F6" w:rsidRDefault="004F04F6" w:rsidP="0031485F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:rsidR="004F04F6" w:rsidRDefault="009C207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</w:t>
            </w:r>
          </w:p>
        </w:tc>
        <w:tc>
          <w:tcPr>
            <w:tcW w:w="1701" w:type="dxa"/>
            <w:shd w:val="clear" w:color="auto" w:fill="auto"/>
          </w:tcPr>
          <w:p w:rsidR="004F04F6" w:rsidRDefault="009C2076" w:rsidP="003148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11250</w:t>
            </w:r>
          </w:p>
        </w:tc>
      </w:tr>
    </w:tbl>
    <w:p w:rsidR="006C00A8" w:rsidRDefault="006C00A8" w:rsidP="0031485F">
      <w:pPr>
        <w:rPr>
          <w:sz w:val="28"/>
          <w:szCs w:val="28"/>
        </w:rPr>
      </w:pPr>
    </w:p>
    <w:p w:rsidR="00A95097" w:rsidRDefault="00A95097" w:rsidP="0031485F">
      <w:pPr>
        <w:rPr>
          <w:sz w:val="28"/>
          <w:szCs w:val="28"/>
        </w:rPr>
      </w:pPr>
    </w:p>
    <w:p w:rsidR="00626BCE" w:rsidRPr="009C2076" w:rsidRDefault="00626BCE" w:rsidP="0031485F">
      <w:pPr>
        <w:rPr>
          <w:sz w:val="28"/>
          <w:szCs w:val="28"/>
          <w:lang w:val="en-US"/>
        </w:rPr>
      </w:pPr>
      <w:bookmarkStart w:id="2" w:name="_GoBack"/>
      <w:bookmarkEnd w:id="2"/>
    </w:p>
    <w:sectPr w:rsidR="00626BCE" w:rsidRPr="009C2076" w:rsidSect="009C2076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840" w:rsidRDefault="002A2840" w:rsidP="0031485F">
      <w:pPr>
        <w:spacing w:after="0" w:line="240" w:lineRule="auto"/>
      </w:pPr>
      <w:r>
        <w:separator/>
      </w:r>
    </w:p>
  </w:endnote>
  <w:endnote w:type="continuationSeparator" w:id="0">
    <w:p w:rsidR="002A2840" w:rsidRDefault="002A2840" w:rsidP="003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840" w:rsidRDefault="002A2840" w:rsidP="0031485F">
      <w:pPr>
        <w:spacing w:after="0" w:line="240" w:lineRule="auto"/>
      </w:pPr>
      <w:r>
        <w:separator/>
      </w:r>
    </w:p>
  </w:footnote>
  <w:footnote w:type="continuationSeparator" w:id="0">
    <w:p w:rsidR="002A2840" w:rsidRDefault="002A2840" w:rsidP="003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A8"/>
    <w:rsid w:val="0016338A"/>
    <w:rsid w:val="001B5C2A"/>
    <w:rsid w:val="002A2840"/>
    <w:rsid w:val="002B6FBC"/>
    <w:rsid w:val="0031485F"/>
    <w:rsid w:val="004F04F6"/>
    <w:rsid w:val="00626BCE"/>
    <w:rsid w:val="00653B7B"/>
    <w:rsid w:val="006A3936"/>
    <w:rsid w:val="006C00A8"/>
    <w:rsid w:val="007214D4"/>
    <w:rsid w:val="00762E25"/>
    <w:rsid w:val="007D1082"/>
    <w:rsid w:val="008A503A"/>
    <w:rsid w:val="009478A4"/>
    <w:rsid w:val="0096527B"/>
    <w:rsid w:val="009B79C3"/>
    <w:rsid w:val="009C2076"/>
    <w:rsid w:val="00A03736"/>
    <w:rsid w:val="00A563BF"/>
    <w:rsid w:val="00A6230A"/>
    <w:rsid w:val="00A95097"/>
    <w:rsid w:val="00B537C4"/>
    <w:rsid w:val="00BF51E0"/>
    <w:rsid w:val="00C35732"/>
    <w:rsid w:val="00CD3BFA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33C4"/>
  <w15:chartTrackingRefBased/>
  <w15:docId w15:val="{8086EBC9-32A9-4215-BFF3-380F456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85F"/>
  </w:style>
  <w:style w:type="paragraph" w:styleId="a5">
    <w:name w:val="footer"/>
    <w:basedOn w:val="a"/>
    <w:link w:val="a6"/>
    <w:uiPriority w:val="99"/>
    <w:unhideWhenUsed/>
    <w:rsid w:val="00314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85F"/>
  </w:style>
  <w:style w:type="table" w:styleId="a7">
    <w:name w:val="Table Grid"/>
    <w:basedOn w:val="a1"/>
    <w:uiPriority w:val="39"/>
    <w:rsid w:val="0031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91;&#1073;&#1073;&#1072;&#1090;&#1091;&#1083;&#1080;&#1085;%20&#1048;&#1083;&#1100;&#1103;&#1089;\Desktop\&#1064;&#1072;&#1073;&#1083;&#1086;&#1085;%20&#1072;&#1082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6DBA0-D402-493C-8E75-CC8BACDB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актов.dotx</Template>
  <TotalTime>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Хуббатулин И. Н.</dc:creator>
  <cp:keywords/>
  <dc:description/>
  <cp:lastModifiedBy>Ильяс Хуббатулин</cp:lastModifiedBy>
  <cp:revision>3</cp:revision>
  <dcterms:created xsi:type="dcterms:W3CDTF">2018-05-29T21:25:00Z</dcterms:created>
  <dcterms:modified xsi:type="dcterms:W3CDTF">2018-05-29T21:35:00Z</dcterms:modified>
</cp:coreProperties>
</file>