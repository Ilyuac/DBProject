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A4" w:rsidRPr="0031485F" w:rsidRDefault="0031485F" w:rsidP="0031485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31485F">
        <w:rPr>
          <w:b/>
          <w:sz w:val="32"/>
          <w:szCs w:val="32"/>
        </w:rPr>
        <w:t>Акт №</w:t>
      </w:r>
      <w:r w:rsidR="006C00A8">
        <w:rPr>
          <w:b/>
          <w:sz w:val="32"/>
          <w:szCs w:val="32"/>
          <w:lang w:val="en-US"/>
        </w:rPr>
        <w:t xml:space="preserve"> </w:t>
      </w:r>
      <w:r w:rsidRPr="0031485F">
        <w:rPr>
          <w:b/>
          <w:sz w:val="32"/>
          <w:szCs w:val="32"/>
        </w:rPr>
        <w:t xml:space="preserve"> </w:t>
      </w:r>
      <w:bookmarkStart w:id="1" w:name="A"/>
      <w:bookmarkEnd w:id="1"/>
      <w:r w:rsidR="00797D56">
        <w:rPr>
          <w:b/>
          <w:sz w:val="32"/>
          <w:szCs w:val="32"/>
        </w:rPr>
        <w:t>171</w:t>
      </w:r>
    </w:p>
    <w:p w:rsidR="0031485F" w:rsidRPr="00A95097" w:rsidRDefault="0031485F" w:rsidP="0031485F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Заказчик:</w:t>
      </w:r>
      <w:r w:rsidR="00A95097">
        <w:rPr>
          <w:sz w:val="28"/>
          <w:szCs w:val="28"/>
          <w:lang w:val="en-US"/>
        </w:rPr>
        <w:t xml:space="preserve">            </w:t>
      </w:r>
      <w:bookmarkStart w:id="2" w:name="B"/>
      <w:bookmarkEnd w:id="2"/>
      <w:r w:rsidR="00797D56">
        <w:rPr>
          <w:sz w:val="28"/>
          <w:szCs w:val="28"/>
          <w:lang w:val="en-US"/>
        </w:rPr>
        <w:t>Карпов С. С.</w:t>
      </w:r>
    </w:p>
    <w:p w:rsidR="0031485F" w:rsidRPr="00A95097" w:rsidRDefault="0031485F" w:rsidP="0031485F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Исполнитель:</w:t>
      </w:r>
      <w:r w:rsidR="00A95097">
        <w:rPr>
          <w:sz w:val="28"/>
          <w:szCs w:val="28"/>
          <w:lang w:val="en-US"/>
        </w:rPr>
        <w:t xml:space="preserve"> </w:t>
      </w:r>
      <w:bookmarkStart w:id="3" w:name="C"/>
      <w:bookmarkEnd w:id="3"/>
      <w:r w:rsidR="00797D56">
        <w:rPr>
          <w:sz w:val="28"/>
          <w:szCs w:val="28"/>
          <w:lang w:val="en-US"/>
        </w:rPr>
        <w:t>ООО Энерготех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797D56" w:rsidTr="00797D56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bookmarkStart w:id="4" w:name="D"/>
            <w:bookmarkEnd w:id="4"/>
            <w:r>
              <w:rPr>
                <w:sz w:val="28"/>
                <w:szCs w:val="28"/>
              </w:rPr>
              <w:t>№</w:t>
            </w:r>
          </w:p>
        </w:tc>
        <w:tc>
          <w:tcPr>
            <w:tcW w:w="3118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797D56" w:rsidTr="00797D56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Чистка горелки</w:t>
            </w:r>
          </w:p>
        </w:tc>
        <w:tc>
          <w:tcPr>
            <w:tcW w:w="3119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797D56" w:rsidTr="00797D56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Чистка теплообмен-ка</w:t>
            </w:r>
          </w:p>
        </w:tc>
        <w:tc>
          <w:tcPr>
            <w:tcW w:w="3119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797D56" w:rsidTr="00797D56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8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утечек</w:t>
            </w:r>
          </w:p>
        </w:tc>
        <w:tc>
          <w:tcPr>
            <w:tcW w:w="3119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797D56" w:rsidTr="00797D56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3119" w:type="dxa"/>
            <w:shd w:val="clear" w:color="auto" w:fill="auto"/>
          </w:tcPr>
          <w:p w:rsidR="00797D56" w:rsidRDefault="00797D5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</w:tr>
    </w:tbl>
    <w:p w:rsidR="006C00A8" w:rsidRDefault="006C00A8" w:rsidP="0031485F">
      <w:pPr>
        <w:rPr>
          <w:sz w:val="28"/>
          <w:szCs w:val="28"/>
        </w:rPr>
      </w:pPr>
    </w:p>
    <w:p w:rsidR="00A95097" w:rsidRDefault="00A95097" w:rsidP="0031485F">
      <w:pPr>
        <w:rPr>
          <w:sz w:val="28"/>
          <w:szCs w:val="28"/>
        </w:rPr>
      </w:pPr>
    </w:p>
    <w:p w:rsidR="00626BCE" w:rsidRPr="0031485F" w:rsidRDefault="00626BCE" w:rsidP="0031485F">
      <w:pPr>
        <w:rPr>
          <w:sz w:val="28"/>
          <w:szCs w:val="28"/>
        </w:rPr>
      </w:pPr>
    </w:p>
    <w:sectPr w:rsidR="00626BCE" w:rsidRPr="0031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3BF" w:rsidRDefault="00A563BF" w:rsidP="0031485F">
      <w:pPr>
        <w:spacing w:after="0" w:line="240" w:lineRule="auto"/>
      </w:pPr>
      <w:r>
        <w:separator/>
      </w:r>
    </w:p>
  </w:endnote>
  <w:endnote w:type="continuationSeparator" w:id="0">
    <w:p w:rsidR="00A563BF" w:rsidRDefault="00A563BF" w:rsidP="0031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3BF" w:rsidRDefault="00A563BF" w:rsidP="0031485F">
      <w:pPr>
        <w:spacing w:after="0" w:line="240" w:lineRule="auto"/>
      </w:pPr>
      <w:r>
        <w:separator/>
      </w:r>
    </w:p>
  </w:footnote>
  <w:footnote w:type="continuationSeparator" w:id="0">
    <w:p w:rsidR="00A563BF" w:rsidRDefault="00A563BF" w:rsidP="0031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hideGrammaticalErrors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A8"/>
    <w:rsid w:val="0016338A"/>
    <w:rsid w:val="001B5C2A"/>
    <w:rsid w:val="002B6FBC"/>
    <w:rsid w:val="0031485F"/>
    <w:rsid w:val="00626BCE"/>
    <w:rsid w:val="00653B7B"/>
    <w:rsid w:val="006A3936"/>
    <w:rsid w:val="006C00A8"/>
    <w:rsid w:val="007214D4"/>
    <w:rsid w:val="00797D56"/>
    <w:rsid w:val="007D1082"/>
    <w:rsid w:val="008A503A"/>
    <w:rsid w:val="009478A4"/>
    <w:rsid w:val="0096527B"/>
    <w:rsid w:val="009B79C3"/>
    <w:rsid w:val="00A03736"/>
    <w:rsid w:val="00A563BF"/>
    <w:rsid w:val="00A6230A"/>
    <w:rsid w:val="00A95097"/>
    <w:rsid w:val="00BF51E0"/>
    <w:rsid w:val="00C35732"/>
    <w:rsid w:val="00CD3BFA"/>
    <w:rsid w:val="00F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6EBC9-32A9-4215-BFF3-380F456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85F"/>
  </w:style>
  <w:style w:type="paragraph" w:styleId="a5">
    <w:name w:val="footer"/>
    <w:basedOn w:val="a"/>
    <w:link w:val="a6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85F"/>
  </w:style>
  <w:style w:type="table" w:styleId="a7">
    <w:name w:val="Table Grid"/>
    <w:basedOn w:val="a1"/>
    <w:uiPriority w:val="39"/>
    <w:rsid w:val="0031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91;&#1073;&#1073;&#1072;&#1090;&#1091;&#1083;&#1080;&#1085;%20&#1048;&#1083;&#1100;&#1103;&#1089;\Desktop\&#1064;&#1072;&#1073;&#1083;&#1086;&#1085;%20&#1072;&#1082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4BB31-1EEB-443E-BFEF-577B7648B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актов.dotx</Template>
  <TotalTime>0</TotalTime>
  <Pages>1</Pages>
  <Words>27</Words>
  <Characters>155</Characters>
  <Application>Microsoft Office Word</Application>
  <DocSecurity>4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Хуббатулин И. Н.</dc:creator>
  <cp:keywords/>
  <dc:description/>
  <cp:lastModifiedBy>Ильяс Хуббатулин</cp:lastModifiedBy>
  <cp:revision>2</cp:revision>
  <dcterms:created xsi:type="dcterms:W3CDTF">2018-05-29T20:59:00Z</dcterms:created>
  <dcterms:modified xsi:type="dcterms:W3CDTF">2018-05-29T20:59:00Z</dcterms:modified>
</cp:coreProperties>
</file>