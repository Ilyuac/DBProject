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8A4" w:rsidRPr="0031485F" w:rsidRDefault="0031485F" w:rsidP="0031485F">
      <w:pPr>
        <w:jc w:val="center"/>
        <w:rPr>
          <w:b/>
          <w:sz w:val="32"/>
          <w:szCs w:val="32"/>
        </w:rPr>
      </w:pPr>
      <w:r w:rsidRPr="0031485F">
        <w:rPr>
          <w:b/>
          <w:sz w:val="32"/>
          <w:szCs w:val="32"/>
        </w:rPr>
        <w:t>Акт №</w:t>
      </w:r>
      <w:r w:rsidR="006C00A8">
        <w:rPr>
          <w:b/>
          <w:sz w:val="32"/>
          <w:szCs w:val="32"/>
          <w:lang w:val="en-US"/>
        </w:rPr>
        <w:t xml:space="preserve"> </w:t>
      </w:r>
      <w:r w:rsidRPr="0031485F">
        <w:rPr>
          <w:b/>
          <w:sz w:val="32"/>
          <w:szCs w:val="32"/>
        </w:rPr>
        <w:t xml:space="preserve"> </w:t>
      </w:r>
      <w:bookmarkStart w:id="0" w:name="A"/>
      <w:bookmarkEnd w:id="0"/>
    </w:p>
    <w:p w:rsidR="0031485F" w:rsidRPr="00A95097" w:rsidRDefault="0031485F" w:rsidP="0031485F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Заказчик:</w:t>
      </w:r>
      <w:r w:rsidR="00A95097">
        <w:rPr>
          <w:sz w:val="28"/>
          <w:szCs w:val="28"/>
          <w:lang w:val="en-US"/>
        </w:rPr>
        <w:t xml:space="preserve">            </w:t>
      </w:r>
      <w:bookmarkStart w:id="1" w:name="B"/>
      <w:bookmarkEnd w:id="1"/>
    </w:p>
    <w:p w:rsidR="0031485F" w:rsidRPr="00A95097" w:rsidRDefault="0031485F" w:rsidP="0031485F">
      <w:pPr>
        <w:rPr>
          <w:sz w:val="28"/>
          <w:szCs w:val="28"/>
          <w:lang w:val="en-US"/>
        </w:rPr>
      </w:pPr>
      <w:r>
        <w:rPr>
          <w:sz w:val="28"/>
          <w:szCs w:val="28"/>
        </w:rPr>
        <w:t>Исполнитель:</w:t>
      </w:r>
      <w:r w:rsidR="00A95097">
        <w:rPr>
          <w:sz w:val="28"/>
          <w:szCs w:val="28"/>
          <w:lang w:val="en-US"/>
        </w:rPr>
        <w:t xml:space="preserve"> </w:t>
      </w:r>
      <w:bookmarkStart w:id="2" w:name="C"/>
      <w:bookmarkEnd w:id="2"/>
    </w:p>
    <w:p w:rsidR="006C00A8" w:rsidRDefault="006C00A8" w:rsidP="0031485F">
      <w:pPr>
        <w:rPr>
          <w:sz w:val="28"/>
          <w:szCs w:val="28"/>
        </w:rPr>
      </w:pPr>
      <w:bookmarkStart w:id="3" w:name="D"/>
      <w:bookmarkStart w:id="4" w:name="_GoBack"/>
      <w:bookmarkEnd w:id="3"/>
      <w:bookmarkEnd w:id="4"/>
    </w:p>
    <w:p w:rsidR="00A95097" w:rsidRDefault="00A95097" w:rsidP="0031485F">
      <w:pPr>
        <w:rPr>
          <w:sz w:val="28"/>
          <w:szCs w:val="28"/>
        </w:rPr>
      </w:pPr>
    </w:p>
    <w:p w:rsidR="00626BCE" w:rsidRPr="0031485F" w:rsidRDefault="00626BCE" w:rsidP="0031485F">
      <w:pPr>
        <w:rPr>
          <w:sz w:val="28"/>
          <w:szCs w:val="28"/>
        </w:rPr>
      </w:pPr>
    </w:p>
    <w:sectPr w:rsidR="00626BCE" w:rsidRPr="00314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3BF" w:rsidRDefault="00A563BF" w:rsidP="0031485F">
      <w:pPr>
        <w:spacing w:after="0" w:line="240" w:lineRule="auto"/>
      </w:pPr>
      <w:r>
        <w:separator/>
      </w:r>
    </w:p>
  </w:endnote>
  <w:endnote w:type="continuationSeparator" w:id="0">
    <w:p w:rsidR="00A563BF" w:rsidRDefault="00A563BF" w:rsidP="00314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3BF" w:rsidRDefault="00A563BF" w:rsidP="0031485F">
      <w:pPr>
        <w:spacing w:after="0" w:line="240" w:lineRule="auto"/>
      </w:pPr>
      <w:r>
        <w:separator/>
      </w:r>
    </w:p>
  </w:footnote>
  <w:footnote w:type="continuationSeparator" w:id="0">
    <w:p w:rsidR="00A563BF" w:rsidRDefault="00A563BF" w:rsidP="003148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A8"/>
    <w:rsid w:val="0016338A"/>
    <w:rsid w:val="001B5C2A"/>
    <w:rsid w:val="002B6FBC"/>
    <w:rsid w:val="0031485F"/>
    <w:rsid w:val="00626BCE"/>
    <w:rsid w:val="00653B7B"/>
    <w:rsid w:val="006A3936"/>
    <w:rsid w:val="006C00A8"/>
    <w:rsid w:val="007214D4"/>
    <w:rsid w:val="007D1082"/>
    <w:rsid w:val="008A503A"/>
    <w:rsid w:val="009478A4"/>
    <w:rsid w:val="0096527B"/>
    <w:rsid w:val="009B79C3"/>
    <w:rsid w:val="00A03736"/>
    <w:rsid w:val="00A563BF"/>
    <w:rsid w:val="00A6230A"/>
    <w:rsid w:val="00A95097"/>
    <w:rsid w:val="00BF51E0"/>
    <w:rsid w:val="00C35732"/>
    <w:rsid w:val="00CD3BFA"/>
    <w:rsid w:val="00FE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5249B"/>
  <w15:chartTrackingRefBased/>
  <w15:docId w15:val="{8086EBC9-32A9-4215-BFF3-380F4562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8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485F"/>
  </w:style>
  <w:style w:type="paragraph" w:styleId="a5">
    <w:name w:val="footer"/>
    <w:basedOn w:val="a"/>
    <w:link w:val="a6"/>
    <w:uiPriority w:val="99"/>
    <w:unhideWhenUsed/>
    <w:rsid w:val="003148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485F"/>
  </w:style>
  <w:style w:type="table" w:styleId="a7">
    <w:name w:val="Table Grid"/>
    <w:basedOn w:val="a1"/>
    <w:uiPriority w:val="39"/>
    <w:rsid w:val="00314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91;&#1073;&#1073;&#1072;&#1090;&#1091;&#1083;&#1080;&#1085;%20&#1048;&#1083;&#1100;&#1103;&#1089;\Desktop\&#1064;&#1072;&#1073;&#1083;&#1086;&#1085;%20&#1072;&#1082;&#1090;&#1086;&#10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F78A2-6532-4B39-A1CA-DC93FE26D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актов.dotx</Template>
  <TotalTime>16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Хуббатулин И. Н.</dc:creator>
  <cp:keywords/>
  <dc:description/>
  <cp:lastModifiedBy>Ильяс Хуббатулин</cp:lastModifiedBy>
  <cp:revision>5</cp:revision>
  <dcterms:created xsi:type="dcterms:W3CDTF">2018-03-03T15:25:00Z</dcterms:created>
  <dcterms:modified xsi:type="dcterms:W3CDTF">2018-03-03T16:22:00Z</dcterms:modified>
</cp:coreProperties>
</file>