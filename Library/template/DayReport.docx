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F17A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0" w:name="A"/>
      <w:bookmarkEnd w:id="0"/>
    </w:p>
    <w:p w:rsidR="006C00A8" w:rsidRDefault="006C00A8" w:rsidP="0031485F">
      <w:pPr>
        <w:rPr>
          <w:sz w:val="28"/>
          <w:szCs w:val="28"/>
        </w:rPr>
      </w:pPr>
      <w:bookmarkStart w:id="1" w:name="D"/>
      <w:bookmarkEnd w:id="1"/>
    </w:p>
    <w:p w:rsidR="00A95097" w:rsidRDefault="00A95097" w:rsidP="0031485F">
      <w:pPr>
        <w:rPr>
          <w:sz w:val="28"/>
          <w:szCs w:val="28"/>
        </w:rPr>
      </w:pPr>
      <w:bookmarkStart w:id="2" w:name="_GoBack"/>
      <w:bookmarkEnd w:id="2"/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 w:rsidSect="00F17A39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A02" w:rsidRDefault="00A36A02" w:rsidP="0031485F">
      <w:pPr>
        <w:spacing w:after="0" w:line="240" w:lineRule="auto"/>
      </w:pPr>
      <w:r>
        <w:separator/>
      </w:r>
    </w:p>
  </w:endnote>
  <w:endnote w:type="continuationSeparator" w:id="0">
    <w:p w:rsidR="00A36A02" w:rsidRDefault="00A36A02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A02" w:rsidRDefault="00A36A02" w:rsidP="0031485F">
      <w:pPr>
        <w:spacing w:after="0" w:line="240" w:lineRule="auto"/>
      </w:pPr>
      <w:r>
        <w:separator/>
      </w:r>
    </w:p>
  </w:footnote>
  <w:footnote w:type="continuationSeparator" w:id="0">
    <w:p w:rsidR="00A36A02" w:rsidRDefault="00A36A02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A3936"/>
    <w:rsid w:val="006C00A8"/>
    <w:rsid w:val="007214D4"/>
    <w:rsid w:val="00762E25"/>
    <w:rsid w:val="007D1082"/>
    <w:rsid w:val="008A503A"/>
    <w:rsid w:val="009478A4"/>
    <w:rsid w:val="0096527B"/>
    <w:rsid w:val="009B79C3"/>
    <w:rsid w:val="00A03736"/>
    <w:rsid w:val="00A36A02"/>
    <w:rsid w:val="00A563BF"/>
    <w:rsid w:val="00A6230A"/>
    <w:rsid w:val="00A95097"/>
    <w:rsid w:val="00B537C4"/>
    <w:rsid w:val="00BF51E0"/>
    <w:rsid w:val="00C35732"/>
    <w:rsid w:val="00CD3BFA"/>
    <w:rsid w:val="00F17A39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51C7-4581-4118-BC1A-3F46E19D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7</cp:revision>
  <dcterms:created xsi:type="dcterms:W3CDTF">2018-03-03T15:25:00Z</dcterms:created>
  <dcterms:modified xsi:type="dcterms:W3CDTF">2018-05-29T21:38:00Z</dcterms:modified>
</cp:coreProperties>
</file>